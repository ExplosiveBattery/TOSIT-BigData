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上午：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主节点下目录为</w: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468pt">
            <v:imagedata r:id="rId4" o:title=""/>
          </v:shape>
        </w:pic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26" type="#_x0000_t75" style="width:323.25pt;height:516pt">
            <v:imagedata r:id="rId5" o:title=""/>
          </v:shape>
        </w:pic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27" type="#_x0000_t75" style="width:351pt;height:544.5pt">
            <v:imagedata r:id="rId6" o:title=""/>
          </v:shape>
        </w:pict>
      </w: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</w:p>
    <w:p w:rsidR="00BF67CF" w:rsidRDefault="00BF67CF" w:rsidP="00CF541A">
      <w:r>
        <w:t>datanode</w:t>
      </w:r>
      <w:r>
        <w:rPr>
          <w:rFonts w:hint="eastAsia"/>
        </w:rPr>
        <w:t>结点的信息为</w:t>
      </w:r>
      <w:r>
        <w:t>:</w: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28" type="#_x0000_t75" style="width:357pt;height:377.25pt">
            <v:imagedata r:id="rId7" o:title=""/>
          </v:shape>
        </w:pict>
      </w:r>
    </w:p>
    <w:p w:rsidR="00BF67CF" w:rsidRDefault="00BF67CF" w:rsidP="00CF541A"/>
    <w:p w:rsidR="00BF67CF" w:rsidRDefault="00BF67CF" w:rsidP="00CF541A">
      <w:pPr>
        <w:rPr>
          <w:noProof/>
        </w:rPr>
      </w:pPr>
      <w:r>
        <w:rPr>
          <w:noProof/>
        </w:rPr>
        <w:t>Date</w:t>
      </w:r>
      <w:r>
        <w:rPr>
          <w:rFonts w:hint="eastAsia"/>
          <w:noProof/>
        </w:rPr>
        <w:t>保存的为各个文件的数据，其后的数字为</w:t>
      </w:r>
      <w:r>
        <w:rPr>
          <w:noProof/>
        </w:rPr>
        <w:t>ID</w:t>
      </w:r>
    </w:p>
    <w:p w:rsidR="00BF67CF" w:rsidRDefault="00BF67CF" w:rsidP="00CF541A">
      <w:pPr>
        <w:rPr>
          <w:noProof/>
        </w:rPr>
      </w:pPr>
      <w:r>
        <w:rPr>
          <w:noProof/>
        </w:rPr>
        <w:t>Blk_id</w:t>
      </w:r>
      <w:r>
        <w:rPr>
          <w:rFonts w:hint="eastAsia"/>
          <w:noProof/>
        </w:rPr>
        <w:t>保存的的是文件的各个块</w:t>
      </w:r>
    </w:p>
    <w:p w:rsidR="00BF67CF" w:rsidRDefault="00BF67CF" w:rsidP="00CF541A">
      <w:pPr>
        <w:rPr>
          <w:noProof/>
        </w:rPr>
      </w:pPr>
      <w:r>
        <w:rPr>
          <w:noProof/>
        </w:rPr>
        <w:t>VERSION</w:t>
      </w:r>
      <w:r>
        <w:rPr>
          <w:rFonts w:hint="eastAsia"/>
          <w:noProof/>
        </w:rPr>
        <w:t>保存的为集群</w:t>
      </w:r>
      <w:r>
        <w:rPr>
          <w:noProof/>
        </w:rPr>
        <w:t>ID</w:t>
      </w:r>
      <w:r>
        <w:rPr>
          <w:rFonts w:hint="eastAsia"/>
          <w:noProof/>
        </w:rPr>
        <w:t>等重要信息</w:t>
      </w:r>
    </w:p>
    <w:p w:rsidR="00BF67CF" w:rsidRDefault="00BF67CF" w:rsidP="00CF541A">
      <w:r>
        <w:t>Name</w:t>
      </w:r>
      <w:r>
        <w:rPr>
          <w:rFonts w:hint="eastAsia"/>
        </w:rPr>
        <w:t>下有</w:t>
      </w:r>
      <w:r>
        <w:t>edits</w:t>
      </w:r>
      <w:r>
        <w:rPr>
          <w:rFonts w:hint="eastAsia"/>
        </w:rPr>
        <w:t>类文件，保存的是修改的记录</w:t>
      </w:r>
    </w:p>
    <w:p w:rsidR="00BF67CF" w:rsidRDefault="00BF67CF" w:rsidP="00CF541A">
      <w:r>
        <w:rPr>
          <w:rFonts w:hint="eastAsia"/>
        </w:rPr>
        <w:t>它们会被定期的合并到</w:t>
      </w:r>
      <w:r>
        <w:t>fsimage</w:t>
      </w:r>
      <w:r>
        <w:rPr>
          <w:rFonts w:hint="eastAsia"/>
        </w:rPr>
        <w:t>类文件当中</w:t>
      </w:r>
    </w:p>
    <w:p w:rsidR="00BF67CF" w:rsidRDefault="00BF67CF" w:rsidP="00CF541A">
      <w:r>
        <w:t>in_use.lock</w:t>
      </w:r>
      <w:r>
        <w:rPr>
          <w:rFonts w:hint="eastAsia"/>
        </w:rPr>
        <w:t>防止一台机器同时启动多个</w:t>
      </w:r>
      <w:r>
        <w:t>Namenode</w:t>
      </w:r>
      <w:r>
        <w:rPr>
          <w:rFonts w:hint="eastAsia"/>
        </w:rPr>
        <w:t>进程导致目录数据不一致</w:t>
      </w:r>
    </w:p>
    <w:p w:rsidR="00BF67CF" w:rsidRDefault="00BF67CF" w:rsidP="00DA0185">
      <w:r>
        <w:t>BP-random integer-NameNode-IP address-creation time</w:t>
      </w:r>
    </w:p>
    <w:p w:rsidR="00BF67CF" w:rsidRDefault="00BF67CF" w:rsidP="00CF541A">
      <w:r>
        <w:t>BP</w:t>
      </w:r>
      <w:r>
        <w:rPr>
          <w:rFonts w:hint="eastAsia"/>
        </w:rPr>
        <w:t>代表</w:t>
      </w:r>
      <w:r>
        <w:t>BlockPool</w:t>
      </w:r>
      <w:r>
        <w:rPr>
          <w:rFonts w:hint="eastAsia"/>
        </w:rPr>
        <w:t>的意思，就是上面</w:t>
      </w:r>
      <w:r>
        <w:t>Namenode</w:t>
      </w:r>
      <w:r>
        <w:rPr>
          <w:rFonts w:hint="eastAsia"/>
        </w:rPr>
        <w:t>的</w:t>
      </w:r>
      <w:r>
        <w:t>VERSION</w:t>
      </w:r>
      <w:r>
        <w:rPr>
          <w:rFonts w:hint="eastAsia"/>
        </w:rPr>
        <w:t>中的集群唯一</w:t>
      </w:r>
      <w:r>
        <w:t>blockpoolID</w:t>
      </w:r>
      <w:r>
        <w:rPr>
          <w:rFonts w:hint="eastAsia"/>
        </w:rPr>
        <w:t>，如果是</w:t>
      </w:r>
      <w:r>
        <w:t>Federation HDFS</w:t>
      </w:r>
      <w:r>
        <w:rPr>
          <w:rFonts w:hint="eastAsia"/>
        </w:rPr>
        <w:t>，则该目录下有两个</w:t>
      </w:r>
      <w:r>
        <w:t>BP</w:t>
      </w:r>
      <w:r>
        <w:rPr>
          <w:rFonts w:hint="eastAsia"/>
        </w:rPr>
        <w:t>开头的目录，</w:t>
      </w:r>
      <w:r>
        <w:t>IP</w:t>
      </w:r>
      <w:r>
        <w:rPr>
          <w:rFonts w:hint="eastAsia"/>
        </w:rPr>
        <w:t>部分和时间戳代表创建该</w:t>
      </w:r>
      <w:r>
        <w:t>BP</w:t>
      </w:r>
      <w:r>
        <w:rPr>
          <w:rFonts w:hint="eastAsia"/>
        </w:rPr>
        <w:t>的</w:t>
      </w:r>
      <w:r>
        <w:t>NameNode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地址和创建时间戳</w:t>
      </w:r>
    </w:p>
    <w:p w:rsidR="00BF67CF" w:rsidRDefault="00BF67CF" w:rsidP="00CF541A">
      <w:r>
        <w:t xml:space="preserve">VERSION </w:t>
      </w:r>
      <w:r>
        <w:rPr>
          <w:rFonts w:hint="eastAsia"/>
        </w:rPr>
        <w:t>与</w:t>
      </w:r>
      <w:r>
        <w:t>Namenode</w:t>
      </w:r>
      <w:r>
        <w:rPr>
          <w:rFonts w:hint="eastAsia"/>
        </w:rPr>
        <w:t>类似，其中</w:t>
      </w:r>
      <w:r>
        <w:t>storageType</w:t>
      </w:r>
      <w:r>
        <w:rPr>
          <w:rFonts w:hint="eastAsia"/>
        </w:rPr>
        <w:t>是</w:t>
      </w:r>
      <w:r>
        <w:t>DATA_NODE</w:t>
      </w:r>
      <w:bookmarkStart w:id="0" w:name="_GoBack"/>
      <w:bookmarkEnd w:id="0"/>
    </w:p>
    <w:p w:rsidR="00BF67CF" w:rsidRDefault="00BF67CF" w:rsidP="00DA0185">
      <w:r>
        <w:t>finalized/rbw</w:t>
      </w:r>
      <w:r>
        <w:rPr>
          <w:rFonts w:hint="eastAsia"/>
        </w:rPr>
        <w:t>这两个目录都是用于实际存储</w:t>
      </w:r>
      <w:r>
        <w:t>HDFS BLOCK</w:t>
      </w:r>
      <w:r>
        <w:rPr>
          <w:rFonts w:hint="eastAsia"/>
        </w:rPr>
        <w:t>的数据，里面包含许多</w:t>
      </w:r>
      <w:r>
        <w:t>block_xx</w:t>
      </w:r>
      <w:r>
        <w:rPr>
          <w:rFonts w:hint="eastAsia"/>
        </w:rPr>
        <w:t>文件以及相应的</w:t>
      </w:r>
      <w:r>
        <w:t>.meta</w:t>
      </w:r>
      <w:r>
        <w:rPr>
          <w:rFonts w:hint="eastAsia"/>
        </w:rPr>
        <w:t>文件，</w:t>
      </w:r>
      <w:r>
        <w:t>.meta</w:t>
      </w:r>
      <w:r>
        <w:rPr>
          <w:rFonts w:hint="eastAsia"/>
        </w:rPr>
        <w:t>文件包含了</w:t>
      </w:r>
      <w:r>
        <w:t>checksum</w:t>
      </w:r>
      <w:r>
        <w:rPr>
          <w:rFonts w:hint="eastAsia"/>
        </w:rPr>
        <w:t>信息。</w:t>
      </w:r>
    </w:p>
    <w:p w:rsidR="00BF67CF" w:rsidRDefault="00BF67CF" w:rsidP="00DA0185">
      <w:r>
        <w:t>rbw</w:t>
      </w:r>
      <w:r>
        <w:rPr>
          <w:rFonts w:hint="eastAsia"/>
        </w:rPr>
        <w:t>是“</w:t>
      </w:r>
      <w:r>
        <w:t>replica being written</w:t>
      </w:r>
      <w:r>
        <w:rPr>
          <w:rFonts w:hint="eastAsia"/>
        </w:rPr>
        <w:t>”的意思，该目录用于存储用户当前正在写入的数据。</w:t>
      </w:r>
    </w:p>
    <w:p w:rsidR="00BF67CF" w:rsidRDefault="00BF67CF" w:rsidP="00DA0185">
      <w:r>
        <w:t xml:space="preserve">dncp_block_verification.log </w:t>
      </w:r>
      <w:r>
        <w:rPr>
          <w:rFonts w:hint="eastAsia"/>
        </w:rPr>
        <w:t>该文件用于追踪每个</w:t>
      </w:r>
      <w:r>
        <w:t>block</w:t>
      </w:r>
      <w:r>
        <w:rPr>
          <w:rFonts w:hint="eastAsia"/>
        </w:rPr>
        <w:t>最后修改后的</w:t>
      </w:r>
      <w:r>
        <w:t>checksum</w:t>
      </w:r>
      <w:r>
        <w:rPr>
          <w:rFonts w:hint="eastAsia"/>
        </w:rPr>
        <w:t>值，该文件会定期滚动，滚动后会移到</w:t>
      </w:r>
      <w:r>
        <w:t>.prev</w:t>
      </w:r>
      <w:r>
        <w:rPr>
          <w:rFonts w:hint="eastAsia"/>
        </w:rPr>
        <w:t>文件</w:t>
      </w:r>
    </w:p>
    <w:p w:rsidR="00BF67CF" w:rsidRDefault="00BF67CF" w:rsidP="00DA0185"/>
    <w:p w:rsidR="00BF67CF" w:rsidRDefault="00BF67CF" w:rsidP="00DA0185">
      <w:r>
        <w:t>in_use.lock</w:t>
      </w:r>
      <w:r>
        <w:rPr>
          <w:rFonts w:hint="eastAsia"/>
        </w:rPr>
        <w:t>防止一台机器同时启动多个</w:t>
      </w:r>
      <w:r>
        <w:t>Datanode</w:t>
      </w:r>
      <w:r>
        <w:rPr>
          <w:rFonts w:hint="eastAsia"/>
        </w:rPr>
        <w:t>进程导致目录数据不一致</w:t>
      </w:r>
    </w:p>
    <w:p w:rsidR="00BF67CF" w:rsidRDefault="00BF67CF" w:rsidP="00CF541A"/>
    <w:p w:rsidR="00BF67CF" w:rsidRPr="008F432B" w:rsidRDefault="00BF67CF" w:rsidP="00CF541A"/>
    <w:p w:rsidR="00BF67CF" w:rsidRDefault="00BF67CF" w:rsidP="00CF541A">
      <w:r>
        <w:rPr>
          <w:rFonts w:hint="eastAsia"/>
        </w:rPr>
        <w:t>下午</w:t>
      </w:r>
    </w:p>
    <w:p w:rsidR="00BF67CF" w:rsidRDefault="00BF67CF" w:rsidP="00CF541A">
      <w:r>
        <w:t>-help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获得帮助</w: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29" type="#_x0000_t75" style="width:414pt;height:522.75pt">
            <v:imagedata r:id="rId8" o:title=""/>
          </v:shape>
        </w:pic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30" type="#_x0000_t75" style="width:413.25pt;height:518.25pt">
            <v:imagedata r:id="rId9" o:title=""/>
          </v:shape>
        </w:pic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31" type="#_x0000_t75" style="width:410.25pt;height:481.5pt">
            <v:imagedata r:id="rId10" o:title=""/>
          </v:shape>
        </w:pict>
      </w:r>
      <w:r>
        <w:rPr>
          <w:noProof/>
        </w:rPr>
        <w:pict>
          <v:shape id="_x0000_i1032" type="#_x0000_t75" style="width:411pt;height:486.75pt">
            <v:imagedata r:id="rId11" o:title=""/>
          </v:shape>
        </w:pict>
      </w:r>
    </w:p>
    <w:p w:rsidR="00BF67CF" w:rsidRDefault="00BF67CF" w:rsidP="00CF541A">
      <w:r>
        <w:rPr>
          <w:noProof/>
        </w:rPr>
        <w:pict>
          <v:shape id="_x0000_i1033" type="#_x0000_t75" style="width:414pt;height:489.75pt">
            <v:imagedata r:id="rId12" o:title=""/>
          </v:shape>
        </w:pict>
      </w:r>
    </w:p>
    <w:p w:rsidR="00BF67CF" w:rsidRDefault="00BF67CF" w:rsidP="00CF541A"/>
    <w:p w:rsidR="00BF67CF" w:rsidRDefault="00BF67CF" w:rsidP="00CF541A">
      <w:r>
        <w:t>-ls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查看文件与目录</w:t>
      </w:r>
    </w:p>
    <w:p w:rsidR="00BF67CF" w:rsidRDefault="00BF67CF" w:rsidP="00CF541A">
      <w:r>
        <w:rPr>
          <w:noProof/>
        </w:rPr>
        <w:pict>
          <v:shape id="_x0000_i1034" type="#_x0000_t75" style="width:411.75pt;height:44.25pt">
            <v:imagedata r:id="rId13" o:title=""/>
          </v:shape>
        </w:pict>
      </w:r>
    </w:p>
    <w:p w:rsidR="00BF67CF" w:rsidRDefault="00BF67CF" w:rsidP="00CF541A"/>
    <w:p w:rsidR="00BF67CF" w:rsidRDefault="00BF67CF" w:rsidP="00CF541A">
      <w:r>
        <w:t>-mkdir</w:t>
      </w:r>
    </w:p>
    <w:p w:rsidR="00BF67CF" w:rsidRDefault="00BF67CF" w:rsidP="00CF541A">
      <w:r>
        <w:rPr>
          <w:rFonts w:hint="eastAsia"/>
        </w:rPr>
        <w:t>创建文件</w:t>
      </w:r>
    </w:p>
    <w:p w:rsidR="00BF67CF" w:rsidRDefault="00BF67CF" w:rsidP="00CF541A">
      <w:r>
        <w:pict>
          <v:shape id="_x0000_i1035" type="#_x0000_t75" style="width:411pt;height:88.5pt">
            <v:imagedata r:id="rId14" o:title=""/>
          </v:shape>
        </w:pict>
      </w:r>
    </w:p>
    <w:p w:rsidR="00BF67CF" w:rsidRDefault="00BF67CF" w:rsidP="00CF541A"/>
    <w:p w:rsidR="00BF67CF" w:rsidRDefault="00BF67CF" w:rsidP="00CF541A">
      <w:r>
        <w:t>-moveFromLocal</w:t>
      </w:r>
    </w:p>
    <w:p w:rsidR="00BF67CF" w:rsidRDefault="00BF67CF" w:rsidP="00CF541A">
      <w:r>
        <w:rPr>
          <w:rFonts w:hint="eastAsia"/>
        </w:rPr>
        <w:t>从本地移动文件到服务器</w:t>
      </w:r>
    </w:p>
    <w:p w:rsidR="00BF67CF" w:rsidRDefault="00BF67CF" w:rsidP="00CF541A">
      <w:r>
        <w:pict>
          <v:shape id="_x0000_i1036" type="#_x0000_t75" style="width:411.75pt;height:144.75pt">
            <v:imagedata r:id="rId15" o:title=""/>
          </v:shape>
        </w:pict>
      </w:r>
    </w:p>
    <w:p w:rsidR="00BF67CF" w:rsidRDefault="00BF67CF" w:rsidP="00CF541A"/>
    <w:p w:rsidR="00BF67CF" w:rsidRDefault="00BF67CF" w:rsidP="00CF541A">
      <w:r>
        <w:t>-moveToLocal</w:t>
      </w:r>
    </w:p>
    <w:p w:rsidR="00BF67CF" w:rsidRDefault="00BF67CF" w:rsidP="00CF541A">
      <w:r>
        <w:rPr>
          <w:rFonts w:hint="eastAsia"/>
        </w:rPr>
        <w:t>从服务器下载文件</w:t>
      </w:r>
    </w:p>
    <w:p w:rsidR="00BF67CF" w:rsidRDefault="00BF67CF" w:rsidP="00CF541A">
      <w:r>
        <w:rPr>
          <w:rFonts w:hint="eastAsia"/>
        </w:rPr>
        <w:t>没有被实现</w:t>
      </w:r>
    </w:p>
    <w:p w:rsidR="00BF67CF" w:rsidRDefault="00BF67CF" w:rsidP="00CF541A">
      <w:r>
        <w:pict>
          <v:shape id="_x0000_i1037" type="#_x0000_t75" style="width:413.25pt;height:144.75pt">
            <v:imagedata r:id="rId16" o:title=""/>
          </v:shape>
        </w:pict>
      </w:r>
    </w:p>
    <w:p w:rsidR="00BF67CF" w:rsidRDefault="00BF67CF" w:rsidP="00CF541A">
      <w:r>
        <w:t>-appendToFile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把一个文件添加到另一个文件后面</w:t>
      </w:r>
    </w:p>
    <w:p w:rsidR="00BF67CF" w:rsidRDefault="00BF67CF" w:rsidP="00CF541A">
      <w:r>
        <w:rPr>
          <w:noProof/>
        </w:rPr>
        <w:pict>
          <v:shape id="_x0000_i1038" type="#_x0000_t75" style="width:414.75pt;height:19.5pt">
            <v:imagedata r:id="rId17" o:title=""/>
          </v:shape>
        </w:pict>
      </w:r>
    </w:p>
    <w:p w:rsidR="00BF67CF" w:rsidRDefault="00BF67CF" w:rsidP="00CF541A"/>
    <w:p w:rsidR="00BF67CF" w:rsidRDefault="00BF67CF" w:rsidP="00CF541A">
      <w:r>
        <w:t>-cat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显示文件内容</w:t>
      </w:r>
    </w:p>
    <w:p w:rsidR="00BF67CF" w:rsidRDefault="00BF67CF" w:rsidP="00CF541A">
      <w:r>
        <w:rPr>
          <w:noProof/>
        </w:rPr>
        <w:pict>
          <v:shape id="_x0000_i1039" type="#_x0000_t75" style="width:414.75pt;height:14.25pt">
            <v:imagedata r:id="rId18" o:title=""/>
          </v:shape>
        </w:pict>
      </w:r>
    </w:p>
    <w:p w:rsidR="00BF67CF" w:rsidRDefault="00BF67CF" w:rsidP="00CF541A"/>
    <w:p w:rsidR="00BF67CF" w:rsidRDefault="00BF67CF" w:rsidP="00CF541A">
      <w:r>
        <w:t>-tail</w:t>
      </w:r>
    </w:p>
    <w:p w:rsidR="00BF67CF" w:rsidRDefault="00BF67CF" w:rsidP="00CF541A">
      <w:r>
        <w:rPr>
          <w:rFonts w:hint="eastAsia"/>
        </w:rPr>
        <w:t>显示文件末尾</w:t>
      </w:r>
    </w:p>
    <w:p w:rsidR="00BF67CF" w:rsidRDefault="00BF67CF" w:rsidP="00CF541A">
      <w:r>
        <w:rPr>
          <w:noProof/>
        </w:rPr>
        <w:pict>
          <v:shape id="_x0000_i1040" type="#_x0000_t75" style="width:406.5pt;height:15pt">
            <v:imagedata r:id="rId19" o:title=""/>
          </v:shape>
        </w:pict>
      </w:r>
    </w:p>
    <w:p w:rsidR="00BF67CF" w:rsidRDefault="00BF67CF" w:rsidP="00CF541A"/>
    <w:p w:rsidR="00BF67CF" w:rsidRDefault="00BF67CF" w:rsidP="00CF541A">
      <w:r>
        <w:t>-text</w:t>
      </w:r>
    </w:p>
    <w:p w:rsidR="00BF67CF" w:rsidRDefault="00BF67CF" w:rsidP="00CF541A">
      <w:r>
        <w:rPr>
          <w:rFonts w:hint="eastAsia"/>
        </w:rPr>
        <w:t>用字符形式打印一个文件的内容</w:t>
      </w:r>
    </w:p>
    <w:p w:rsidR="00BF67CF" w:rsidRDefault="00BF67CF" w:rsidP="00CF541A">
      <w:r>
        <w:rPr>
          <w:noProof/>
        </w:rPr>
        <w:pict>
          <v:shape id="_x0000_i1041" type="#_x0000_t75" style="width:408.75pt;height:19.5pt">
            <v:imagedata r:id="rId20" o:title=""/>
          </v:shape>
        </w:pict>
      </w:r>
    </w:p>
    <w:p w:rsidR="00BF67CF" w:rsidRDefault="00BF67CF" w:rsidP="00CF541A"/>
    <w:p w:rsidR="00BF67CF" w:rsidRDefault="00BF67CF" w:rsidP="00CF541A">
      <w:r>
        <w:t>-chgrp</w:t>
      </w:r>
    </w:p>
    <w:p w:rsidR="00BF67CF" w:rsidRDefault="00BF67CF" w:rsidP="00CF541A">
      <w:r>
        <w:rPr>
          <w:rFonts w:hint="eastAsia"/>
        </w:rPr>
        <w:t>更改文件所属组</w: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42" type="#_x0000_t75" style="width:408pt;height:39.75pt">
            <v:imagedata r:id="rId21" o:title=""/>
          </v:shape>
        </w:pict>
      </w:r>
    </w:p>
    <w:p w:rsidR="00BF67CF" w:rsidRDefault="00BF67CF" w:rsidP="00CF541A">
      <w:pPr>
        <w:rPr>
          <w:noProof/>
        </w:rPr>
      </w:pPr>
    </w:p>
    <w:p w:rsidR="00BF67CF" w:rsidRDefault="00BF67CF" w:rsidP="00CF541A">
      <w:pPr>
        <w:rPr>
          <w:noProof/>
        </w:rPr>
      </w:pPr>
      <w:r>
        <w:rPr>
          <w:noProof/>
        </w:rPr>
        <w:t>-chmod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更改文件权限</w:t>
      </w:r>
    </w:p>
    <w:p w:rsidR="00BF67CF" w:rsidRDefault="00BF67CF" w:rsidP="00CF541A">
      <w:pPr>
        <w:rPr>
          <w:noProof/>
        </w:rPr>
      </w:pPr>
      <w:r>
        <w:rPr>
          <w:noProof/>
        </w:rPr>
        <w:pict>
          <v:shape id="_x0000_i1043" type="#_x0000_t75" style="width:412.5pt;height:40.5pt">
            <v:imagedata r:id="rId22" o:title=""/>
          </v:shape>
        </w:pict>
      </w:r>
    </w:p>
    <w:p w:rsidR="00BF67CF" w:rsidRDefault="00BF67CF" w:rsidP="00CF541A"/>
    <w:p w:rsidR="00BF67CF" w:rsidRDefault="00BF67CF" w:rsidP="00CF541A">
      <w:r>
        <w:t>-chown</w:t>
      </w:r>
    </w:p>
    <w:p w:rsidR="00BF67CF" w:rsidRDefault="00BF67CF" w:rsidP="00CF541A">
      <w:r>
        <w:rPr>
          <w:rFonts w:hint="eastAsia"/>
        </w:rPr>
        <w:t>改变文件所属者</w:t>
      </w:r>
    </w:p>
    <w:p w:rsidR="00BF67CF" w:rsidRDefault="00BF67CF" w:rsidP="00CF541A">
      <w:r>
        <w:rPr>
          <w:noProof/>
        </w:rPr>
        <w:pict>
          <v:shape id="_x0000_i1044" type="#_x0000_t75" style="width:415.5pt;height:35.25pt">
            <v:imagedata r:id="rId23" o:title=""/>
          </v:shape>
        </w:pict>
      </w:r>
    </w:p>
    <w:p w:rsidR="00BF67CF" w:rsidRDefault="00BF67CF" w:rsidP="00CF541A"/>
    <w:p w:rsidR="00BF67CF" w:rsidRDefault="00BF67CF" w:rsidP="00CF541A">
      <w:r>
        <w:t>-copyFromLocal</w:t>
      </w:r>
    </w:p>
    <w:p w:rsidR="00BF67CF" w:rsidRDefault="00BF67CF" w:rsidP="00CF541A">
      <w:r>
        <w:rPr>
          <w:rFonts w:hint="eastAsia"/>
        </w:rPr>
        <w:t>从本地</w:t>
      </w:r>
      <w:r>
        <w:t>copy</w:t>
      </w:r>
      <w:r>
        <w:rPr>
          <w:rFonts w:hint="eastAsia"/>
        </w:rPr>
        <w:t>文件</w:t>
      </w:r>
    </w:p>
    <w:p w:rsidR="00BF67CF" w:rsidRDefault="00BF67CF" w:rsidP="00CF541A">
      <w:r>
        <w:rPr>
          <w:noProof/>
        </w:rPr>
        <w:pict>
          <v:shape id="_x0000_i1045" type="#_x0000_t75" style="width:408.75pt;height:72.75pt">
            <v:imagedata r:id="rId24" o:title=""/>
          </v:shape>
        </w:pict>
      </w:r>
    </w:p>
    <w:p w:rsidR="00BF67CF" w:rsidRDefault="00BF67CF" w:rsidP="00CF541A"/>
    <w:p w:rsidR="00BF67CF" w:rsidRDefault="00BF67CF" w:rsidP="00CF541A">
      <w:r>
        <w:t>-copyToLocal</w:t>
      </w:r>
    </w:p>
    <w:p w:rsidR="00BF67CF" w:rsidRDefault="00BF67CF" w:rsidP="00CF541A">
      <w:r>
        <w:rPr>
          <w:rFonts w:hint="eastAsia"/>
        </w:rPr>
        <w:t>复制文件到本地</w:t>
      </w:r>
    </w:p>
    <w:p w:rsidR="00BF67CF" w:rsidRDefault="00BF67CF" w:rsidP="00CF541A">
      <w:r>
        <w:rPr>
          <w:noProof/>
        </w:rPr>
        <w:pict>
          <v:shape id="_x0000_i1046" type="#_x0000_t75" style="width:413.25pt;height:144.75pt">
            <v:imagedata r:id="rId16" o:title=""/>
          </v:shape>
        </w:pict>
      </w:r>
    </w:p>
    <w:p w:rsidR="00BF67CF" w:rsidRDefault="00BF67CF" w:rsidP="00CF541A"/>
    <w:p w:rsidR="00BF67CF" w:rsidRDefault="00BF67CF" w:rsidP="00CF541A">
      <w:pPr>
        <w:rPr>
          <w:noProof/>
        </w:rPr>
      </w:pPr>
      <w:r>
        <w:rPr>
          <w:noProof/>
        </w:rPr>
        <w:t>-mv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移动文件</w:t>
      </w:r>
    </w:p>
    <w:p w:rsidR="00BF67CF" w:rsidRDefault="00BF67CF" w:rsidP="00CF541A">
      <w:r>
        <w:rPr>
          <w:noProof/>
        </w:rPr>
        <w:pict>
          <v:shape id="_x0000_i1047" type="#_x0000_t75" style="width:409.5pt;height:63pt">
            <v:imagedata r:id="rId25" o:title=""/>
          </v:shape>
        </w:pict>
      </w:r>
    </w:p>
    <w:p w:rsidR="00BF67CF" w:rsidRDefault="00BF67CF" w:rsidP="00CF541A"/>
    <w:p w:rsidR="00BF67CF" w:rsidRDefault="00BF67CF" w:rsidP="00CF541A">
      <w:r>
        <w:t>-cp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复制文件</w:t>
      </w:r>
    </w:p>
    <w:p w:rsidR="00BF67CF" w:rsidRDefault="00BF67CF" w:rsidP="00CF541A">
      <w:r>
        <w:rPr>
          <w:noProof/>
        </w:rPr>
        <w:pict>
          <v:shape id="_x0000_i1048" type="#_x0000_t75" style="width:412.5pt;height:66.75pt">
            <v:imagedata r:id="rId26" o:title=""/>
          </v:shape>
        </w:pict>
      </w:r>
    </w:p>
    <w:p w:rsidR="00BF67CF" w:rsidRDefault="00BF67CF" w:rsidP="00CF541A"/>
    <w:p w:rsidR="00BF67CF" w:rsidRDefault="00BF67CF" w:rsidP="00CF541A">
      <w:r>
        <w:t>-get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下载文件</w:t>
      </w:r>
    </w:p>
    <w:p w:rsidR="00BF67CF" w:rsidRDefault="00BF67CF" w:rsidP="00CF541A">
      <w:r>
        <w:rPr>
          <w:noProof/>
        </w:rPr>
        <w:pict>
          <v:shape id="_x0000_i1049" type="#_x0000_t75" style="width:411pt;height:69pt">
            <v:imagedata r:id="rId27" o:title=""/>
          </v:shape>
        </w:pict>
      </w:r>
    </w:p>
    <w:p w:rsidR="00BF67CF" w:rsidRDefault="00BF67CF" w:rsidP="00CF541A"/>
    <w:p w:rsidR="00BF67CF" w:rsidRDefault="00BF67CF" w:rsidP="00CF541A">
      <w:r>
        <w:t>-getmerge</w:t>
      </w:r>
    </w:p>
    <w:p w:rsidR="00BF67CF" w:rsidRDefault="00BF67CF" w:rsidP="00CF541A">
      <w:r>
        <w:rPr>
          <w:rFonts w:hint="eastAsia"/>
        </w:rPr>
        <w:t>下载并合并</w:t>
      </w:r>
    </w:p>
    <w:p w:rsidR="00BF67CF" w:rsidRDefault="00BF67CF" w:rsidP="00CF541A">
      <w:r>
        <w:rPr>
          <w:noProof/>
        </w:rPr>
        <w:pict>
          <v:shape id="_x0000_i1050" type="#_x0000_t75" style="width:408pt;height:114pt">
            <v:imagedata r:id="rId28" o:title=""/>
          </v:shape>
        </w:pict>
      </w:r>
    </w:p>
    <w:p w:rsidR="00BF67CF" w:rsidRDefault="00BF67CF" w:rsidP="00CF541A"/>
    <w:p w:rsidR="00BF67CF" w:rsidRDefault="00BF67CF" w:rsidP="00CF541A">
      <w:r>
        <w:t>-put</w:t>
      </w:r>
    </w:p>
    <w:p w:rsidR="00BF67CF" w:rsidRDefault="00BF67CF" w:rsidP="00CF541A">
      <w:r>
        <w:rPr>
          <w:rFonts w:hint="eastAsia"/>
        </w:rPr>
        <w:t>上载文件</w:t>
      </w:r>
    </w:p>
    <w:p w:rsidR="00BF67CF" w:rsidRDefault="00BF67CF" w:rsidP="00CF541A">
      <w:r>
        <w:rPr>
          <w:noProof/>
        </w:rPr>
        <w:pict>
          <v:shape id="_x0000_i1051" type="#_x0000_t75" style="width:414pt;height:75.75pt">
            <v:imagedata r:id="rId29" o:title=""/>
          </v:shape>
        </w:pict>
      </w:r>
    </w:p>
    <w:p w:rsidR="00BF67CF" w:rsidRDefault="00BF67CF" w:rsidP="00CF541A"/>
    <w:p w:rsidR="00BF67CF" w:rsidRDefault="00BF67CF" w:rsidP="00CF541A">
      <w:r>
        <w:t>-rm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删除文件</w:t>
      </w:r>
    </w:p>
    <w:p w:rsidR="00BF67CF" w:rsidRDefault="00BF67CF" w:rsidP="00CF541A">
      <w:r>
        <w:pict>
          <v:shape id="_x0000_i1052" type="#_x0000_t75" style="width:410.25pt;height:78pt">
            <v:imagedata r:id="rId30" o:title=""/>
          </v:shape>
        </w:pict>
      </w:r>
    </w:p>
    <w:p w:rsidR="00BF67CF" w:rsidRDefault="00BF67CF" w:rsidP="00CF541A"/>
    <w:p w:rsidR="00BF67CF" w:rsidRDefault="00BF67CF" w:rsidP="00CF541A">
      <w:r>
        <w:t>-rmdir</w:t>
      </w:r>
    </w:p>
    <w:p w:rsidR="00BF67CF" w:rsidRDefault="00BF67CF" w:rsidP="00CF541A">
      <w:r>
        <w:rPr>
          <w:rFonts w:hint="eastAsia"/>
        </w:rPr>
        <w:t>删除文件夹</w:t>
      </w:r>
    </w:p>
    <w:p w:rsidR="00BF67CF" w:rsidRDefault="00BF67CF" w:rsidP="00CF541A">
      <w:r>
        <w:rPr>
          <w:noProof/>
        </w:rPr>
        <w:pict>
          <v:shape id="_x0000_i1053" type="#_x0000_t75" style="width:410.25pt;height:196.5pt">
            <v:imagedata r:id="rId31" o:title=""/>
          </v:shape>
        </w:pict>
      </w:r>
    </w:p>
    <w:p w:rsidR="00BF67CF" w:rsidRDefault="00BF67CF" w:rsidP="00CF541A"/>
    <w:p w:rsidR="00BF67CF" w:rsidRDefault="00BF67CF" w:rsidP="00CF541A"/>
    <w:p w:rsidR="00BF67CF" w:rsidRDefault="00BF67CF" w:rsidP="00CF541A">
      <w:r>
        <w:t>-df</w:t>
      </w:r>
    </w:p>
    <w:p w:rsidR="00BF67CF" w:rsidRDefault="00BF67CF" w:rsidP="00CF541A">
      <w:r>
        <w:rPr>
          <w:rFonts w:hint="eastAsia"/>
        </w:rPr>
        <w:t>统计可用空间</w:t>
      </w:r>
    </w:p>
    <w:p w:rsidR="00BF67CF" w:rsidRDefault="00BF67CF" w:rsidP="00CF541A">
      <w:r>
        <w:rPr>
          <w:noProof/>
        </w:rPr>
        <w:pict>
          <v:shape id="_x0000_i1054" type="#_x0000_t75" style="width:408pt;height:30pt">
            <v:imagedata r:id="rId32" o:title=""/>
          </v:shape>
        </w:pict>
      </w:r>
    </w:p>
    <w:p w:rsidR="00BF67CF" w:rsidRDefault="00BF67CF" w:rsidP="00CF541A"/>
    <w:p w:rsidR="00BF67CF" w:rsidRDefault="00BF67CF" w:rsidP="00CF541A">
      <w:r>
        <w:t>-du</w:t>
      </w:r>
    </w:p>
    <w:p w:rsidR="00BF67CF" w:rsidRDefault="00BF67CF" w:rsidP="00CF541A">
      <w:r>
        <w:rPr>
          <w:rFonts w:hint="eastAsia"/>
        </w:rPr>
        <w:t>统计文件夹大小</w:t>
      </w:r>
    </w:p>
    <w:p w:rsidR="00BF67CF" w:rsidRDefault="00BF67CF" w:rsidP="00CF541A">
      <w:r>
        <w:rPr>
          <w:noProof/>
        </w:rPr>
        <w:pict>
          <v:shape id="_x0000_i1055" type="#_x0000_t75" style="width:408pt;height:27.75pt">
            <v:imagedata r:id="rId33" o:title=""/>
          </v:shape>
        </w:pict>
      </w:r>
    </w:p>
    <w:p w:rsidR="00BF67CF" w:rsidRDefault="00BF67CF" w:rsidP="00CF541A"/>
    <w:p w:rsidR="00BF67CF" w:rsidRDefault="00BF67CF" w:rsidP="00CF541A">
      <w:r>
        <w:t>-count</w:t>
      </w:r>
    </w:p>
    <w:p w:rsidR="00BF67CF" w:rsidRDefault="00BF67CF" w:rsidP="00CF541A">
      <w:r>
        <w:rPr>
          <w:rFonts w:hint="eastAsia"/>
        </w:rPr>
        <w:t>统计文件数</w:t>
      </w:r>
    </w:p>
    <w:p w:rsidR="00BF67CF" w:rsidRDefault="00BF67CF" w:rsidP="00CF541A">
      <w:r>
        <w:rPr>
          <w:noProof/>
        </w:rPr>
        <w:pict>
          <v:shape id="_x0000_i1056" type="#_x0000_t75" style="width:410.25pt;height:21pt">
            <v:imagedata r:id="rId34" o:title=""/>
          </v:shape>
        </w:pict>
      </w:r>
    </w:p>
    <w:p w:rsidR="00BF67CF" w:rsidRDefault="00BF67CF" w:rsidP="00CF541A"/>
    <w:p w:rsidR="00BF67CF" w:rsidRDefault="00BF67CF" w:rsidP="00CF541A">
      <w:r>
        <w:t>-setrep</w:t>
      </w:r>
    </w:p>
    <w:p w:rsidR="00BF67CF" w:rsidRDefault="00BF67CF" w:rsidP="00CF541A">
      <w:pPr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hdfs</w:t>
      </w:r>
      <w:r>
        <w:rPr>
          <w:rFonts w:hint="eastAsia"/>
          <w:noProof/>
        </w:rPr>
        <w:t>中文件的副本数量</w:t>
      </w:r>
    </w:p>
    <w:p w:rsidR="00BF67CF" w:rsidRPr="00E70FCA" w:rsidRDefault="00BF67CF" w:rsidP="00CF541A">
      <w:r>
        <w:rPr>
          <w:noProof/>
        </w:rPr>
        <w:pict>
          <v:shape id="_x0000_i1057" type="#_x0000_t75" style="width:414.75pt;height:69pt">
            <v:imagedata r:id="rId35" o:title=""/>
          </v:shape>
        </w:pict>
      </w:r>
    </w:p>
    <w:sectPr w:rsidR="00BF67CF" w:rsidRPr="00E70FCA" w:rsidSect="009A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41A"/>
    <w:rsid w:val="00201837"/>
    <w:rsid w:val="002B639E"/>
    <w:rsid w:val="002E226E"/>
    <w:rsid w:val="003B6FA1"/>
    <w:rsid w:val="0040296D"/>
    <w:rsid w:val="00414FB7"/>
    <w:rsid w:val="004B36C3"/>
    <w:rsid w:val="00506AE0"/>
    <w:rsid w:val="00705B9F"/>
    <w:rsid w:val="007953D7"/>
    <w:rsid w:val="007A25F2"/>
    <w:rsid w:val="008568A7"/>
    <w:rsid w:val="008A1D32"/>
    <w:rsid w:val="008F432B"/>
    <w:rsid w:val="009728D9"/>
    <w:rsid w:val="009A7731"/>
    <w:rsid w:val="009F3906"/>
    <w:rsid w:val="00A33925"/>
    <w:rsid w:val="00A45D24"/>
    <w:rsid w:val="00AA5DD7"/>
    <w:rsid w:val="00AC34E1"/>
    <w:rsid w:val="00BE415E"/>
    <w:rsid w:val="00BF67CF"/>
    <w:rsid w:val="00CF541A"/>
    <w:rsid w:val="00D03110"/>
    <w:rsid w:val="00DA0185"/>
    <w:rsid w:val="00E70FCA"/>
    <w:rsid w:val="00ED6A91"/>
    <w:rsid w:val="00F92987"/>
    <w:rsid w:val="00FE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3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8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14</Pages>
  <Words>174</Words>
  <Characters>992</Characters>
  <Application>Microsoft Office Outlook</Application>
  <DocSecurity>0</DocSecurity>
  <Lines>0</Lines>
  <Paragraphs>0</Paragraphs>
  <ScaleCrop>false</ScaleCrop>
  <Company>成都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上午：</dc:title>
  <dc:subject/>
  <dc:creator>c</dc:creator>
  <cp:keywords/>
  <dc:description/>
  <cp:lastModifiedBy>CC</cp:lastModifiedBy>
  <cp:revision>2</cp:revision>
  <dcterms:created xsi:type="dcterms:W3CDTF">2018-06-28T06:51:00Z</dcterms:created>
  <dcterms:modified xsi:type="dcterms:W3CDTF">2018-06-28T06:51:00Z</dcterms:modified>
</cp:coreProperties>
</file>