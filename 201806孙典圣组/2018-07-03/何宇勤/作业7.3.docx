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Spark集群的搭建</w:t>
      </w:r>
    </w:p>
    <w:p>
      <w:r>
        <w:drawing>
          <wp:inline distT="0" distB="0" distL="114300" distR="114300">
            <wp:extent cx="2362200" cy="828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43125" cy="504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57450" cy="695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24125" cy="6191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Web观察界面</w:t>
      </w:r>
    </w:p>
    <w:p>
      <w:r>
        <w:drawing>
          <wp:inline distT="0" distB="0" distL="114300" distR="114300">
            <wp:extent cx="5270500" cy="1826260"/>
            <wp:effectExtent l="0" t="0" r="635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1380490"/>
            <wp:effectExtent l="0" t="0" r="1587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030730"/>
            <wp:effectExtent l="0" t="0" r="1079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SparkPi集群：</w:t>
      </w:r>
    </w:p>
    <w:p>
      <w:r>
        <w:drawing>
          <wp:inline distT="0" distB="0" distL="114300" distR="114300">
            <wp:extent cx="4609465" cy="21907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BroadcastTest集群：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80890" cy="220027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HdfsTest集群：</w:t>
      </w:r>
    </w:p>
    <w:p>
      <w:r>
        <w:drawing>
          <wp:inline distT="0" distB="0" distL="114300" distR="114300">
            <wp:extent cx="4447540" cy="2247900"/>
            <wp:effectExtent l="0" t="0" r="1016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JavaTC集群：</w:t>
      </w:r>
    </w:p>
    <w:p>
      <w:r>
        <w:drawing>
          <wp:inline distT="0" distB="0" distL="114300" distR="114300">
            <wp:extent cx="3885565" cy="209550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LocalQuery集群：</w:t>
      </w:r>
    </w:p>
    <w:p>
      <w:pPr>
        <w:rPr>
          <w:rFonts w:hint="eastAsia"/>
          <w:lang w:val="en-US" w:eastAsia="zh-CN"/>
        </w:rPr>
      </w:pPr>
    </w:p>
    <w:p/>
    <w:p>
      <w:r>
        <w:drawing>
          <wp:inline distT="0" distB="0" distL="114300" distR="114300">
            <wp:extent cx="4209415" cy="2085975"/>
            <wp:effectExtent l="0" t="0" r="63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Spark安装目录下文件夹的作用：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存放的是操作spark集群的命令</w:t>
      </w:r>
    </w:p>
    <w:p>
      <w:r>
        <w:drawing>
          <wp:inline distT="0" distB="0" distL="114300" distR="114300">
            <wp:extent cx="5085715" cy="3228340"/>
            <wp:effectExtent l="0" t="0" r="635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Conf：存放配置文件</w:t>
      </w:r>
    </w:p>
    <w:p>
      <w:r>
        <w:drawing>
          <wp:inline distT="0" distB="0" distL="114300" distR="114300">
            <wp:extent cx="5268595" cy="1047115"/>
            <wp:effectExtent l="0" t="0" r="825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Data：存放机器学习demo会用到的数据</w:t>
      </w:r>
    </w:p>
    <w:p>
      <w:r>
        <w:drawing>
          <wp:inline distT="0" distB="0" distL="114300" distR="114300">
            <wp:extent cx="4523740" cy="781050"/>
            <wp:effectExtent l="0" t="0" r="1016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Examples：spark自带的小demo</w:t>
      </w:r>
    </w:p>
    <w:p>
      <w:r>
        <w:drawing>
          <wp:inline distT="0" distB="0" distL="114300" distR="114300">
            <wp:extent cx="4847590" cy="676275"/>
            <wp:effectExtent l="0" t="0" r="1016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Jars：存放jar包</w:t>
      </w:r>
    </w:p>
    <w:p>
      <w:r>
        <w:drawing>
          <wp:inline distT="0" distB="0" distL="114300" distR="114300">
            <wp:extent cx="5270500" cy="3750945"/>
            <wp:effectExtent l="0" t="0" r="635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License：存放许可文件</w:t>
      </w:r>
    </w:p>
    <w:p>
      <w:r>
        <w:drawing>
          <wp:inline distT="0" distB="0" distL="114300" distR="114300">
            <wp:extent cx="5269230" cy="4582160"/>
            <wp:effectExtent l="0" t="0" r="762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Logs：存放运行期的日志</w:t>
      </w:r>
    </w:p>
    <w:p>
      <w:r>
        <w:drawing>
          <wp:inline distT="0" distB="0" distL="114300" distR="114300">
            <wp:extent cx="5273675" cy="594995"/>
            <wp:effectExtent l="0" t="0" r="3175" b="146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Python：对Python的支持</w:t>
      </w:r>
    </w:p>
    <w:p>
      <w:r>
        <w:drawing>
          <wp:inline distT="0" distB="0" distL="114300" distR="114300">
            <wp:extent cx="4676140" cy="1704975"/>
            <wp:effectExtent l="0" t="0" r="1016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R：对R语言的支持</w:t>
      </w:r>
    </w:p>
    <w:p>
      <w:r>
        <w:drawing>
          <wp:inline distT="0" distB="0" distL="114300" distR="114300">
            <wp:extent cx="4190365" cy="51435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Sbin：存放关闭、打开集群的shell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697480"/>
            <wp:effectExtent l="0" t="0" r="635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770D9"/>
    <w:rsid w:val="2D470DD8"/>
    <w:rsid w:val="6C285532"/>
    <w:rsid w:val="6D535020"/>
    <w:rsid w:val="721770D9"/>
    <w:rsid w:val="7FB2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2018-07-03T02:53:00Z</dcterms:created>
  <dc:creator>Administrator</dc:creator>
  <cp:lastModifiedBy>Administrator</cp:lastModifiedBy>
  <dcterms:modified xsi:type="dcterms:W3CDTF">2018-07-05T06:40:13Z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