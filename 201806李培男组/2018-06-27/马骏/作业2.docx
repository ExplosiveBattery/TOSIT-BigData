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276" w:lineRule="auto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-help指令：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输出命令参数手册</w:t>
      </w:r>
    </w:p>
    <w:p>
      <w:pPr>
        <w:tabs>
          <w:tab w:val="left" w:pos="1528"/>
        </w:tabs>
        <w:rPr>
          <w:rFonts w:hint="eastAsia" w:eastAsiaTheme="minor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32308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-Ls指令：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表示列出HDFS某个目录下的所有内容</w:t>
      </w:r>
    </w:p>
    <w:p>
      <w:pPr>
        <w:tabs>
          <w:tab w:val="left" w:pos="1528"/>
        </w:tabs>
      </w:pPr>
      <w:r>
        <w:drawing>
          <wp:inline distT="0" distB="0" distL="114300" distR="114300">
            <wp:extent cx="5271135" cy="78041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28"/>
        </w:tabs>
      </w:pPr>
    </w:p>
    <w:p>
      <w:pPr>
        <w:tabs>
          <w:tab w:val="left" w:pos="1528"/>
        </w:tabs>
      </w:pPr>
    </w:p>
    <w:p>
      <w:pPr>
        <w:tabs>
          <w:tab w:val="left" w:pos="15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-Mkdir指令：在当前目录下创建一个目录</w:t>
      </w: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4381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28"/>
        </w:tabs>
      </w:pPr>
    </w:p>
    <w:p>
      <w:pPr>
        <w:tabs>
          <w:tab w:val="left" w:pos="1528"/>
        </w:tabs>
      </w:pPr>
      <w:r>
        <w:drawing>
          <wp:inline distT="0" distB="0" distL="114300" distR="114300">
            <wp:extent cx="5047615" cy="54292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28"/>
        </w:tabs>
      </w:pPr>
    </w:p>
    <w:p>
      <w:pPr>
        <w:tabs>
          <w:tab w:val="left" w:pos="1528"/>
        </w:tabs>
        <w:rPr>
          <w:rFonts w:hint="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moveFromLocal</w:t>
      </w: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从本地剪切</w:t>
      </w:r>
      <w:r>
        <w:rPr>
          <w:rFonts w:hint="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粘贴到hdfs</w:t>
      </w:r>
      <w:r>
        <w:rPr>
          <w:rFonts w:hint="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目录下</w:t>
      </w:r>
    </w:p>
    <w:p>
      <w:pPr>
        <w:tabs>
          <w:tab w:val="left" w:pos="1528"/>
        </w:tabs>
        <w:rPr>
          <w:rFonts w:hint="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1225" cy="2133600"/>
            <wp:effectExtent l="0" t="0" r="9525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28"/>
        </w:tabs>
        <w:rPr>
          <w:rFonts w:hint="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4525" cy="2543175"/>
            <wp:effectExtent l="0" t="0" r="9525" b="952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28"/>
        </w:tabs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-copyToLocal 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从hdfs</w:t>
      </w:r>
      <w:r>
        <w:rPr>
          <w:rFonts w:hint="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拷贝到本地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4600" cy="4619625"/>
            <wp:effectExtent l="0" t="0" r="0" b="952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28"/>
        </w:tabs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-cp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功能：从hdfs的一个路径拷贝hdfs的另一个路径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528"/>
        </w:tabs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661670"/>
            <wp:effectExtent l="0" t="0" r="5080" b="5080"/>
            <wp:docPr id="13" name="图片 13" descr="V32T[P))LS$U%79LRE(CT{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V32T[P))LS$U%79LRE(CT{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885825"/>
            <wp:effectExtent l="0" t="0" r="4445" b="9525"/>
            <wp:docPr id="14" name="图片 14" descr="U~Z_`FBXMO{0QE_RMRM3M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U~Z_`FBXMO{0QE_RMRM3MY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28"/>
        </w:tabs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-cat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：显示文件内容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696595"/>
            <wp:effectExtent l="0" t="0" r="7620" b="8255"/>
            <wp:docPr id="15" name="图片 15" descr="~RKF6)CLCFE@ZD`R`W{ZJ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~RKF6)CLCFE@ZD`R`W{ZJ~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-tail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：显示一个文件的末尾</w:t>
      </w:r>
    </w:p>
    <w:p>
      <w:pPr>
        <w:adjustRightInd w:val="0"/>
        <w:spacing w:line="276" w:lineRule="auto"/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671195"/>
            <wp:effectExtent l="0" t="0" r="6350" b="14605"/>
            <wp:docPr id="16" name="图片 16" descr="JS([9DU}}PDUHTZDPM(RH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JS([9DU}}PDUHTZDPM(RH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-text  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：以字符形式打印一个文件的内容</w:t>
      </w:r>
    </w:p>
    <w:p>
      <w:pPr>
        <w:adjustRightInd w:val="0"/>
        <w:spacing w:line="276" w:lineRule="auto"/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626110"/>
            <wp:effectExtent l="0" t="0" r="3810" b="2540"/>
            <wp:docPr id="17" name="图片 17" descr="MW6X5$1@F(X%A5D{AL{K(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MW6X5$1@F(X%A5D{AL{K(~K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-copyFromLocal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：从本地文件系统中拷贝文件到hdfs路径去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28565" cy="542925"/>
            <wp:effectExtent l="0" t="0" r="635" b="9525"/>
            <wp:docPr id="18" name="图片 18" descr="]N77SX9$]@XFBC(R3])B$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]N77SX9$]@XFBC(R3])B$4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328420"/>
            <wp:effectExtent l="0" t="0" r="6350" b="5080"/>
            <wp:docPr id="19" name="图片 19" descr="]_O)7_9PYHWVBR4OLS98W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]_O)7_9PYHWVBR4OLS98WB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-copyToLocal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功能：从hdfs拷贝到本地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95240" cy="561975"/>
            <wp:effectExtent l="0" t="0" r="10160" b="9525"/>
            <wp:docPr id="20" name="图片 20" descr="A_JZCOJ$]LL~K{1`JS1A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_JZCOJ$]LL~K{1`JS1A1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14065" cy="419100"/>
            <wp:effectExtent l="0" t="0" r="635" b="0"/>
            <wp:docPr id="21" name="图片 21" descr="JI52M`4QYSB)$UKE]EHEJ)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JI52M`4QYSB)$UKE]EHEJ)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-mv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：在hdfs目录中移动文件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2447925"/>
            <wp:effectExtent l="0" t="0" r="3175" b="9525"/>
            <wp:docPr id="22" name="图片 22" descr="}O{0[JV3)@F_}6I1YP@(T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}O{0[JV3)@F_}6I1YP@(TM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-get  </w:t>
      </w:r>
      <w:r>
        <w:rPr>
          <w:rFonts w:hint="eastAsia"/>
          <w:b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等同于copyToLocal，从hdfs下载文件到本地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771775"/>
            <wp:effectExtent l="0" t="0" r="5080" b="9525"/>
            <wp:docPr id="23" name="图片 23" descr="SM2A16[{4PSMNC29S47MY~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M2A16[{4PSMNC29S47MY~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-getmerge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从</w:t>
      </w: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hdfs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合并下载多个文件</w:t>
      </w:r>
    </w:p>
    <w:p>
      <w:pPr>
        <w:adjustRightInd w:val="0"/>
        <w:spacing w:line="276" w:lineRule="auto"/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992120"/>
            <wp:effectExtent l="0" t="0" r="7620" b="17780"/>
            <wp:docPr id="25" name="图片 25" descr="1I5J`7@`)L7KEL`WIG0@I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I5J`7@`)L7KEL`WIG0@IB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-put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：等同于copyFromLocal</w:t>
      </w:r>
      <w:r>
        <w:rPr>
          <w:rFonts w:hint="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，从本地复制文件到</w:t>
      </w: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hdfs目录下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328420"/>
            <wp:effectExtent l="0" t="0" r="4445" b="5080"/>
            <wp:docPr id="26" name="图片 26" descr="T@DIYAQN)8MCFKK)KAS{17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T@DIYAQN)8MCFKK)KAS{17U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-rm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：删除文件或文件夹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1009015"/>
            <wp:effectExtent l="0" t="0" r="7620" b="635"/>
            <wp:docPr id="27" name="图片 27" descr="VEYXNWY{5)%AY4NGS}DC}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VEYXNWY{5)%AY4NGS}DC}UC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-rmdir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：删除空目录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740535"/>
            <wp:effectExtent l="0" t="0" r="6350" b="12065"/>
            <wp:docPr id="28" name="图片 28" descr="5WU4FNQ(ZQ8`$OB1G$}O2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5WU4FNQ(ZQ8`$OB1G$}O2T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-df 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：统计文件系统的可用空间信息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816610"/>
            <wp:effectExtent l="0" t="0" r="7620" b="2540"/>
            <wp:docPr id="29" name="图片 29" descr="(R(Z4Y3WI1V0%XEMQ767E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(R(Z4Y3WI1V0%XEMQ767E8X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-du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：统计文件夹的大小信息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724535"/>
            <wp:effectExtent l="0" t="0" r="8255" b="18415"/>
            <wp:docPr id="30" name="图片 30" descr="7E$$XOVYQT4Z(1LW{$5AK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7E$$XOVYQT4Z(1LW{$5AKNH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-count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：统计一个指定目录下的文件节点数量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681355"/>
            <wp:effectExtent l="0" t="0" r="6985" b="4445"/>
            <wp:docPr id="31" name="图片 31" descr="OXRTOW1GX}4_)JUFH[X{M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OXRTOW1GX}4_)JUFH[X{M7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-setrep   </w:t>
      </w: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：设置hdfs中文件的副本数量</w:t>
      </w:r>
    </w:p>
    <w:p>
      <w:pPr>
        <w:adjustRightInd w:val="0"/>
        <w:spacing w:line="276" w:lineRule="auto"/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914400"/>
            <wp:effectExtent l="0" t="0" r="6350" b="0"/>
            <wp:docPr id="32" name="图片 32" descr="X7WXHSOTZT8A5_J4$MDLN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X7WXHSOTZT8A5_J4$MDLNW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4269C"/>
    <w:rsid w:val="28CE5516"/>
    <w:rsid w:val="2D44269C"/>
    <w:rsid w:val="51485DF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2018-06-27T11:16:00Z</dcterms:created>
  <dc:creator>Administrator</dc:creator>
  <cp:lastModifiedBy>Administrator</cp:lastModifiedBy>
  <dcterms:modified xsi:type="dcterms:W3CDTF">2018-06-29T08:23:24Z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